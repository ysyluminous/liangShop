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AB" w:rsidRDefault="00577CAB" w:rsidP="00FA643C">
      <w:pPr>
        <w:spacing w:before="156" w:after="156"/>
        <w:rPr>
          <w:rFonts w:ascii="楷体" w:eastAsia="楷体" w:hAnsi="楷体" w:cs="楷体"/>
          <w:sz w:val="96"/>
          <w:szCs w:val="96"/>
        </w:rPr>
      </w:pPr>
    </w:p>
    <w:tbl>
      <w:tblPr>
        <w:tblW w:w="7586" w:type="dxa"/>
        <w:jc w:val="center"/>
        <w:tblLayout w:type="fixed"/>
        <w:tblLook w:val="04A0" w:firstRow="1" w:lastRow="0" w:firstColumn="1" w:lastColumn="0" w:noHBand="0" w:noVBand="1"/>
      </w:tblPr>
      <w:tblGrid>
        <w:gridCol w:w="2388"/>
        <w:gridCol w:w="5198"/>
      </w:tblGrid>
      <w:tr w:rsidR="00577CAB">
        <w:trPr>
          <w:trHeight w:val="722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课程名称：</w:t>
            </w:r>
          </w:p>
        </w:tc>
        <w:tc>
          <w:tcPr>
            <w:tcW w:w="5198" w:type="dxa"/>
          </w:tcPr>
          <w:p w:rsidR="00577CAB" w:rsidRDefault="00FA643C" w:rsidP="00DA1022">
            <w:pPr>
              <w:widowControl/>
              <w:spacing w:before="156" w:beforeAutospacing="1" w:after="156" w:afterAutospacing="1"/>
              <w:rPr>
                <w:rFonts w:ascii="黑体" w:eastAsia="黑体" w:cs="宋体"/>
                <w:bCs/>
                <w:color w:val="000000"/>
                <w:kern w:val="0"/>
                <w:sz w:val="32"/>
                <w:u w:val="single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</w:t>
            </w:r>
            <w:r w:rsidR="000D469D"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</w:t>
            </w:r>
          </w:p>
        </w:tc>
      </w:tr>
      <w:tr w:rsidR="00577CAB">
        <w:trPr>
          <w:trHeight w:val="722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授课教师：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</w:t>
            </w:r>
          </w:p>
        </w:tc>
      </w:tr>
      <w:tr w:rsidR="00577CAB">
        <w:trPr>
          <w:trHeight w:val="722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学生班级：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</w:tc>
      </w:tr>
      <w:tr w:rsidR="00577CAB">
        <w:trPr>
          <w:trHeight w:val="705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学生学号：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   </w:t>
            </w:r>
          </w:p>
        </w:tc>
      </w:tr>
      <w:tr w:rsidR="00577CAB">
        <w:trPr>
          <w:trHeight w:val="722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学生姓名：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</w:tc>
      </w:tr>
      <w:tr w:rsidR="00577CAB">
        <w:trPr>
          <w:trHeight w:val="1236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设计项目：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after="156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28"/>
                <w:szCs w:val="28"/>
              </w:rPr>
              <w:t>1．</w:t>
            </w: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  <w:p w:rsidR="00577CAB" w:rsidRDefault="000D469D" w:rsidP="00DA1022">
            <w:pPr>
              <w:widowControl/>
              <w:spacing w:before="156" w:after="156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28"/>
                <w:szCs w:val="28"/>
              </w:rPr>
              <w:t>2．</w:t>
            </w: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</w:tc>
      </w:tr>
      <w:tr w:rsidR="00577CAB">
        <w:trPr>
          <w:trHeight w:val="1236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项目得分：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after="156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28"/>
                <w:szCs w:val="28"/>
              </w:rPr>
              <w:t>1．</w:t>
            </w: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  <w:p w:rsidR="00577CAB" w:rsidRDefault="000D469D" w:rsidP="00DA1022">
            <w:pPr>
              <w:widowControl/>
              <w:spacing w:before="156" w:after="156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28"/>
                <w:szCs w:val="28"/>
              </w:rPr>
              <w:t>2．</w:t>
            </w: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</w:t>
            </w:r>
          </w:p>
        </w:tc>
      </w:tr>
      <w:tr w:rsidR="00577CAB">
        <w:trPr>
          <w:trHeight w:val="1236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总分：</w:t>
            </w:r>
          </w:p>
        </w:tc>
        <w:tc>
          <w:tcPr>
            <w:tcW w:w="5198" w:type="dxa"/>
          </w:tcPr>
          <w:p w:rsidR="00577CAB" w:rsidRDefault="00577CAB" w:rsidP="00DA1022">
            <w:pPr>
              <w:widowControl/>
              <w:spacing w:before="156" w:after="156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:rsidR="00577CAB" w:rsidRDefault="000D469D" w:rsidP="00DA1022">
      <w:pPr>
        <w:wordWrap w:val="0"/>
        <w:spacing w:before="156" w:after="156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1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 w:rsidR="00577CAB" w:rsidRDefault="00577CAB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  <w:sectPr w:rsidR="00577CA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425"/>
          <w:titlePg/>
          <w:docGrid w:type="lines" w:linePitch="312"/>
        </w:sectPr>
      </w:pPr>
    </w:p>
    <w:p w:rsidR="00577CAB" w:rsidRDefault="000D469D" w:rsidP="000616DB">
      <w:pPr>
        <w:pBdr>
          <w:bottom w:val="single" w:sz="4" w:space="0" w:color="auto"/>
        </w:pBdr>
        <w:spacing w:before="156" w:after="156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项目一设计报告</w:t>
      </w: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设计分析</w:t>
            </w:r>
          </w:p>
        </w:tc>
      </w:tr>
      <w:tr w:rsidR="00577CAB">
        <w:trPr>
          <w:trHeight w:val="2793"/>
        </w:trPr>
        <w:tc>
          <w:tcPr>
            <w:tcW w:w="8856" w:type="dxa"/>
          </w:tcPr>
          <w:p w:rsidR="00BB3594" w:rsidRDefault="00EB6E89">
            <w:pPr>
              <w:pStyle w:val="a3"/>
              <w:spacing w:before="156" w:after="156" w:line="400" w:lineRule="exact"/>
              <w:jc w:val="both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初始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项目</w:t>
            </w:r>
            <w:r w:rsidR="00D566D2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：</w:t>
            </w:r>
          </w:p>
          <w:p w:rsidR="00EB6E89" w:rsidRDefault="007370CF" w:rsidP="00EB6E89">
            <w:pPr>
              <w:pStyle w:val="1"/>
              <w:spacing w:before="156" w:after="156"/>
              <w:ind w:firstLine="440"/>
              <w:rPr>
                <w:lang w:bidi="ar"/>
              </w:rPr>
            </w:pPr>
            <w:r>
              <w:rPr>
                <w:rFonts w:hint="eastAsia"/>
                <w:lang w:bidi="ar"/>
              </w:rPr>
              <w:t>项目名为</w:t>
            </w:r>
            <w:r w:rsidR="00EB6E89" w:rsidRPr="00EB6E89">
              <w:rPr>
                <w:rFonts w:hint="eastAsia"/>
                <w:lang w:bidi="ar"/>
              </w:rPr>
              <w:t>亮亮商城，</w:t>
            </w:r>
            <w:r w:rsidR="00D566D2">
              <w:rPr>
                <w:rFonts w:hint="eastAsia"/>
                <w:lang w:bidi="ar"/>
              </w:rPr>
              <w:t>需要</w:t>
            </w:r>
            <w:r w:rsidR="00EB6E89" w:rsidRPr="00EB6E89">
              <w:rPr>
                <w:rFonts w:hint="eastAsia"/>
                <w:lang w:bidi="ar"/>
              </w:rPr>
              <w:t>用Idea进行项目搭建</w:t>
            </w:r>
            <w:r w:rsidR="00582BC3">
              <w:rPr>
                <w:rFonts w:hint="eastAsia"/>
                <w:lang w:bidi="ar"/>
              </w:rPr>
              <w:t>。</w:t>
            </w:r>
          </w:p>
          <w:p w:rsidR="00171E68" w:rsidRDefault="00171E68" w:rsidP="00171E68">
            <w:pPr>
              <w:pStyle w:val="1"/>
              <w:spacing w:before="156" w:after="156"/>
              <w:ind w:firstLineChars="0" w:firstLine="0"/>
              <w:rPr>
                <w:lang w:bidi="ar"/>
              </w:rPr>
            </w:pPr>
            <w:r>
              <w:rPr>
                <w:lang w:bidi="ar"/>
              </w:rPr>
              <w:t>数据库设计</w:t>
            </w:r>
            <w:r w:rsidR="007370CF">
              <w:rPr>
                <w:rFonts w:hint="eastAsia"/>
                <w:lang w:bidi="ar"/>
              </w:rPr>
              <w:t>：</w:t>
            </w:r>
          </w:p>
          <w:p w:rsidR="00BB3594" w:rsidRDefault="00BB3594" w:rsidP="00D566D2">
            <w:pPr>
              <w:pStyle w:val="1"/>
              <w:spacing w:before="156" w:after="156"/>
              <w:ind w:firstLine="440"/>
              <w:rPr>
                <w:lang w:bidi="ar"/>
              </w:rPr>
            </w:pPr>
            <w:r>
              <w:rPr>
                <w:lang w:bidi="ar"/>
              </w:rPr>
              <w:t>根据登陆注册和购物车</w:t>
            </w:r>
            <w:r>
              <w:rPr>
                <w:rFonts w:hint="eastAsia"/>
                <w:lang w:bidi="ar"/>
              </w:rPr>
              <w:t>订单等功能，需要</w:t>
            </w:r>
            <w:r>
              <w:rPr>
                <w:lang w:bidi="ar"/>
              </w:rPr>
              <w:t>创建商品</w:t>
            </w:r>
            <w:r>
              <w:rPr>
                <w:rFonts w:hint="eastAsia"/>
                <w:lang w:bidi="ar"/>
              </w:rPr>
              <w:t>标、</w:t>
            </w:r>
            <w:r>
              <w:rPr>
                <w:lang w:bidi="ar"/>
              </w:rPr>
              <w:t>用户表</w:t>
            </w:r>
            <w:r>
              <w:rPr>
                <w:rFonts w:hint="eastAsia"/>
                <w:lang w:bidi="ar"/>
              </w:rPr>
              <w:t>、</w:t>
            </w:r>
            <w:r>
              <w:rPr>
                <w:lang w:bidi="ar"/>
              </w:rPr>
              <w:t>订单表</w:t>
            </w:r>
            <w:r>
              <w:rPr>
                <w:rFonts w:hint="eastAsia"/>
                <w:lang w:bidi="ar"/>
              </w:rPr>
              <w:t>、购物车表。</w:t>
            </w:r>
          </w:p>
          <w:p w:rsidR="00AC2619" w:rsidRPr="00AC2619" w:rsidRDefault="00AC2619" w:rsidP="007370CF">
            <w:pPr>
              <w:spacing w:before="156" w:after="156"/>
            </w:pPr>
            <w:r>
              <w:t>用户的</w:t>
            </w:r>
            <w:r w:rsidRPr="00AC2619">
              <w:rPr>
                <w:rFonts w:hint="eastAsia"/>
              </w:rPr>
              <w:t>登陆和注册：</w:t>
            </w:r>
          </w:p>
          <w:p w:rsidR="00AC2619" w:rsidRPr="00AC2619" w:rsidRDefault="00AC2619" w:rsidP="00D566D2">
            <w:pPr>
              <w:pStyle w:val="1"/>
              <w:spacing w:before="156" w:after="156"/>
              <w:ind w:firstLine="440"/>
            </w:pPr>
            <w:r w:rsidRPr="00AC2619">
              <w:rPr>
                <w:rFonts w:hint="eastAsia"/>
              </w:rPr>
              <w:t>注册的时候用户输入相关信息，</w:t>
            </w:r>
            <w:r w:rsidR="00F633CD">
              <w:rPr>
                <w:rFonts w:hint="eastAsia"/>
              </w:rPr>
              <w:t>把用户输入信息录入数据库，并且设置登陆状态，</w:t>
            </w:r>
            <w:r w:rsidRPr="00AC2619">
              <w:rPr>
                <w:rFonts w:hint="eastAsia"/>
              </w:rPr>
              <w:t>直接跳转到首页，显示已登陆。</w:t>
            </w:r>
          </w:p>
          <w:p w:rsidR="00582BC3" w:rsidRDefault="00AC2619" w:rsidP="006A10A0">
            <w:pPr>
              <w:pStyle w:val="1"/>
              <w:spacing w:before="156" w:after="156"/>
              <w:ind w:firstLine="440"/>
            </w:pPr>
            <w:r w:rsidRPr="00AC2619">
              <w:rPr>
                <w:rFonts w:hint="eastAsia"/>
              </w:rPr>
              <w:t>登录时</w:t>
            </w:r>
            <w:r w:rsidR="000A1F5E">
              <w:rPr>
                <w:rFonts w:hint="eastAsia"/>
              </w:rPr>
              <w:t>要</w:t>
            </w:r>
            <w:r w:rsidRPr="00AC2619">
              <w:rPr>
                <w:rFonts w:hint="eastAsia"/>
              </w:rPr>
              <w:t>对用户输入的账号密码进行验证，</w:t>
            </w:r>
            <w:r w:rsidR="00F633CD">
              <w:rPr>
                <w:rFonts w:hint="eastAsia"/>
              </w:rPr>
              <w:t>查数据库，</w:t>
            </w:r>
            <w:r w:rsidRPr="00AC2619">
              <w:rPr>
                <w:rFonts w:hint="eastAsia"/>
              </w:rPr>
              <w:t>如果</w:t>
            </w:r>
            <w:r w:rsidR="00F633CD">
              <w:rPr>
                <w:rFonts w:hint="eastAsia"/>
              </w:rPr>
              <w:t>信息</w:t>
            </w:r>
            <w:r w:rsidRPr="00AC2619">
              <w:rPr>
                <w:rFonts w:hint="eastAsia"/>
              </w:rPr>
              <w:t>正确返回页面，</w:t>
            </w:r>
            <w:r w:rsidR="00EB6E89">
              <w:rPr>
                <w:rFonts w:hint="eastAsia"/>
              </w:rPr>
              <w:t>设置已经登陆，并且显示用户的相关信息</w:t>
            </w:r>
            <w:r w:rsidRPr="00AC2619">
              <w:rPr>
                <w:rFonts w:hint="eastAsia"/>
              </w:rPr>
              <w:t>。</w:t>
            </w:r>
          </w:p>
          <w:p w:rsidR="00D566D2" w:rsidRDefault="00582BC3" w:rsidP="006A10A0">
            <w:pPr>
              <w:spacing w:before="156" w:after="156"/>
            </w:pPr>
            <w:r>
              <w:t>订单管理</w:t>
            </w:r>
            <w:r>
              <w:rPr>
                <w:rFonts w:hint="eastAsia"/>
              </w:rPr>
              <w:t>：</w:t>
            </w:r>
          </w:p>
          <w:p w:rsidR="00C3228D" w:rsidRDefault="00D566D2" w:rsidP="00C3228D">
            <w:pPr>
              <w:pStyle w:val="1"/>
              <w:spacing w:before="156" w:after="156"/>
              <w:ind w:firstLine="440"/>
            </w:pPr>
            <w:r w:rsidRPr="00D566D2">
              <w:rPr>
                <w:rFonts w:hint="eastAsia"/>
              </w:rPr>
              <w:t>当用户登陆的时候 可以点击订单管理按钮进行本用户所有订单的浏览，如果没有登陆订单管理不可见。</w:t>
            </w:r>
          </w:p>
          <w:p w:rsidR="00C3228D" w:rsidRDefault="00C3228D" w:rsidP="00C3228D">
            <w:pPr>
              <w:pStyle w:val="1"/>
              <w:spacing w:before="156" w:after="156"/>
              <w:ind w:firstLineChars="0" w:firstLine="0"/>
            </w:pPr>
            <w:r>
              <w:t>购物车添加</w:t>
            </w:r>
            <w:r>
              <w:rPr>
                <w:rFonts w:hint="eastAsia"/>
              </w:rPr>
              <w:t>：</w:t>
            </w:r>
          </w:p>
          <w:p w:rsidR="00C3228D" w:rsidRDefault="00C3228D" w:rsidP="007F217F">
            <w:pPr>
              <w:pStyle w:val="1"/>
              <w:spacing w:before="156" w:after="156"/>
              <w:ind w:firstLine="440"/>
            </w:pPr>
            <w:r>
              <w:rPr>
                <w:rFonts w:hint="eastAsia"/>
              </w:rPr>
              <w:t>要完成对购物车算法的实现，</w:t>
            </w:r>
            <w:r w:rsidR="007F217F">
              <w:rPr>
                <w:rFonts w:hint="eastAsia"/>
              </w:rPr>
              <w:t>购物车数据的存储，购物项目的单价，小计，总额的计算。</w:t>
            </w:r>
            <w:r>
              <w:rPr>
                <w:rFonts w:hint="eastAsia"/>
              </w:rPr>
              <w:t>还要提醒用户是否</w:t>
            </w:r>
            <w:r w:rsidR="007F217F">
              <w:rPr>
                <w:rFonts w:hint="eastAsia"/>
              </w:rPr>
              <w:t>已经成功加入购物车，如果没有加入购物车，要显示原因。</w:t>
            </w:r>
          </w:p>
          <w:p w:rsidR="007F217F" w:rsidRDefault="007F217F" w:rsidP="007F217F">
            <w:pPr>
              <w:pStyle w:val="1"/>
              <w:spacing w:before="156" w:after="156"/>
              <w:ind w:firstLineChars="0" w:firstLine="0"/>
            </w:pPr>
            <w:r>
              <w:t>购物车查看</w:t>
            </w:r>
            <w:r>
              <w:rPr>
                <w:rFonts w:hint="eastAsia"/>
              </w:rPr>
              <w:t>：</w:t>
            </w:r>
          </w:p>
          <w:p w:rsidR="006A10A0" w:rsidRPr="007F217F" w:rsidRDefault="006A10A0" w:rsidP="006A10A0">
            <w:pPr>
              <w:pStyle w:val="1"/>
              <w:spacing w:before="156" w:after="156"/>
              <w:ind w:firstLine="440"/>
            </w:pPr>
            <w:r>
              <w:t>点击购物车按钮后</w:t>
            </w:r>
            <w:r>
              <w:rPr>
                <w:rFonts w:hint="eastAsia"/>
              </w:rPr>
              <w:t>，</w:t>
            </w:r>
            <w:r>
              <w:t>要跳转一个购物车页面</w:t>
            </w:r>
            <w:r>
              <w:rPr>
                <w:rFonts w:hint="eastAsia"/>
              </w:rPr>
              <w:t>，</w:t>
            </w:r>
            <w:r>
              <w:t>展示已经添加到购物车的商品内容</w:t>
            </w:r>
            <w:r>
              <w:rPr>
                <w:rFonts w:hint="eastAsia"/>
              </w:rPr>
              <w:t>，</w:t>
            </w:r>
            <w:r>
              <w:t>自动计算出小计</w:t>
            </w:r>
            <w:r>
              <w:rPr>
                <w:rFonts w:hint="eastAsia"/>
              </w:rPr>
              <w:t>，</w:t>
            </w:r>
            <w:r>
              <w:t>和总额</w:t>
            </w:r>
            <w:r>
              <w:rPr>
                <w:rFonts w:hint="eastAsia"/>
              </w:rPr>
              <w:t>。</w:t>
            </w:r>
          </w:p>
        </w:tc>
      </w:tr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程序结构</w:t>
            </w:r>
          </w:p>
        </w:tc>
      </w:tr>
      <w:tr w:rsidR="00577CAB">
        <w:trPr>
          <w:trHeight w:val="2238"/>
        </w:trPr>
        <w:tc>
          <w:tcPr>
            <w:tcW w:w="8856" w:type="dxa"/>
          </w:tcPr>
          <w:p w:rsidR="00577CAB" w:rsidRDefault="008E68E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8C20FEA" wp14:editId="47E9729A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457835</wp:posOffset>
                  </wp:positionV>
                  <wp:extent cx="5486400" cy="2955925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程序说明</w:t>
            </w:r>
          </w:p>
        </w:tc>
      </w:tr>
      <w:tr w:rsidR="00577CAB">
        <w:trPr>
          <w:trHeight w:val="2303"/>
        </w:trPr>
        <w:tc>
          <w:tcPr>
            <w:tcW w:w="8856" w:type="dxa"/>
          </w:tcPr>
          <w:p w:rsidR="0037729E" w:rsidRDefault="0037729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37729E">
              <w:rPr>
                <w:rFonts w:ascii="微软雅黑" w:eastAsia="微软雅黑" w:hAnsi="微软雅黑" w:cs="微软雅黑" w:hint="eastAsia"/>
              </w:rPr>
              <w:t>亮亮商城后端采用Spring+SpringMVC+Mybatis框架，前端采用adminLTE界面。使用Ajax结合layer弹窗做异</w:t>
            </w:r>
            <w:bookmarkStart w:id="0" w:name="_GoBack"/>
            <w:bookmarkEnd w:id="0"/>
            <w:r w:rsidRPr="0037729E">
              <w:rPr>
                <w:rFonts w:ascii="微软雅黑" w:eastAsia="微软雅黑" w:hAnsi="微软雅黑" w:cs="微软雅黑" w:hint="eastAsia"/>
              </w:rPr>
              <w:t>步交互。</w:t>
            </w:r>
          </w:p>
          <w:p w:rsidR="00577CAB" w:rsidRDefault="005556C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5556CE">
              <w:rPr>
                <w:rFonts w:ascii="微软雅黑" w:eastAsia="微软雅黑" w:hAnsi="微软雅黑" w:cs="微软雅黑"/>
              </w:rPr>
              <w:t>IndexAction</w:t>
            </w:r>
            <w:r w:rsidR="006C6E93">
              <w:rPr>
                <w:rFonts w:ascii="微软雅黑" w:eastAsia="微软雅黑" w:hAnsi="微软雅黑" w:cs="微软雅黑"/>
              </w:rPr>
              <w:t>负责首页拦截跳转</w:t>
            </w:r>
            <w:r w:rsidR="006C6E93">
              <w:rPr>
                <w:rFonts w:ascii="微软雅黑" w:eastAsia="微软雅黑" w:hAnsi="微软雅黑" w:cs="微软雅黑" w:hint="eastAsia"/>
              </w:rPr>
              <w:t>。</w:t>
            </w:r>
          </w:p>
          <w:p w:rsidR="006A64EF" w:rsidRDefault="00D6600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D66001">
              <w:rPr>
                <w:rFonts w:ascii="微软雅黑" w:eastAsia="微软雅黑" w:hAnsi="微软雅黑" w:cs="微软雅黑"/>
              </w:rPr>
              <w:t>CartAction</w:t>
            </w:r>
            <w:r>
              <w:rPr>
                <w:rFonts w:ascii="微软雅黑" w:eastAsia="微软雅黑" w:hAnsi="微软雅黑" w:cs="微软雅黑"/>
              </w:rPr>
              <w:t>中toCart方法跳转到购物车页面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Pr="00D66001">
              <w:rPr>
                <w:rFonts w:ascii="微软雅黑" w:eastAsia="微软雅黑" w:hAnsi="微软雅黑" w:cs="微软雅黑"/>
              </w:rPr>
              <w:t>addProductToCard</w:t>
            </w:r>
            <w:r>
              <w:rPr>
                <w:rFonts w:ascii="微软雅黑" w:eastAsia="微软雅黑" w:hAnsi="微软雅黑" w:cs="微软雅黑"/>
              </w:rPr>
              <w:t>方法</w:t>
            </w:r>
            <w:r>
              <w:rPr>
                <w:rFonts w:ascii="微软雅黑" w:eastAsia="微软雅黑" w:hAnsi="微软雅黑" w:cs="微软雅黑" w:hint="eastAsia"/>
              </w:rPr>
              <w:t>负责接受前端ajax的post请求，</w:t>
            </w:r>
            <w:r w:rsidR="001F379E">
              <w:rPr>
                <w:rFonts w:ascii="微软雅黑" w:eastAsia="微软雅黑" w:hAnsi="微软雅黑" w:cs="微软雅黑" w:hint="eastAsia"/>
              </w:rPr>
              <w:t>实现添加购物车功能。</w:t>
            </w:r>
          </w:p>
          <w:p w:rsidR="001F379E" w:rsidRDefault="001F379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F379E">
              <w:rPr>
                <w:rFonts w:ascii="微软雅黑" w:eastAsia="微软雅黑" w:hAnsi="微软雅黑" w:cs="微软雅黑"/>
              </w:rPr>
              <w:t>UserRegAndLogAction</w:t>
            </w:r>
            <w:r>
              <w:rPr>
                <w:rFonts w:ascii="微软雅黑" w:eastAsia="微软雅黑" w:hAnsi="微软雅黑" w:cs="微软雅黑"/>
              </w:rPr>
              <w:t>的</w:t>
            </w:r>
            <w:r w:rsidRPr="001F379E">
              <w:rPr>
                <w:rFonts w:ascii="微软雅黑" w:eastAsia="微软雅黑" w:hAnsi="微软雅黑" w:cs="微软雅黑"/>
              </w:rPr>
              <w:t>toLogin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Pr="001F379E">
              <w:rPr>
                <w:rFonts w:ascii="微软雅黑" w:eastAsia="微软雅黑" w:hAnsi="微软雅黑" w:cs="微软雅黑"/>
              </w:rPr>
              <w:t>toRegiter</w:t>
            </w:r>
            <w:r>
              <w:rPr>
                <w:rFonts w:ascii="微软雅黑" w:eastAsia="微软雅黑" w:hAnsi="微软雅黑" w:cs="微软雅黑"/>
              </w:rPr>
              <w:t>负责跳转到用户的登陆和注册</w:t>
            </w:r>
            <w:r>
              <w:rPr>
                <w:rFonts w:ascii="微软雅黑" w:eastAsia="微软雅黑" w:hAnsi="微软雅黑" w:cs="微软雅黑" w:hint="eastAsia"/>
              </w:rPr>
              <w:t>页面，</w:t>
            </w:r>
            <w:r w:rsidRPr="001F379E">
              <w:rPr>
                <w:rFonts w:ascii="微软雅黑" w:eastAsia="微软雅黑" w:hAnsi="微软雅黑" w:cs="微软雅黑"/>
              </w:rPr>
              <w:t>login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Pr="001F379E">
              <w:rPr>
                <w:rFonts w:ascii="微软雅黑" w:eastAsia="微软雅黑" w:hAnsi="微软雅黑" w:cs="微软雅黑"/>
              </w:rPr>
              <w:t>regiter</w:t>
            </w:r>
            <w:r w:rsidR="00651081">
              <w:rPr>
                <w:rFonts w:ascii="微软雅黑" w:eastAsia="微软雅黑" w:hAnsi="微软雅黑" w:cs="微软雅黑"/>
              </w:rPr>
              <w:t>方法则具体实现功能</w:t>
            </w:r>
            <w:r w:rsidR="00651081"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577CAB">
        <w:tc>
          <w:tcPr>
            <w:tcW w:w="8856" w:type="dxa"/>
          </w:tcPr>
          <w:p w:rsidR="00577CAB" w:rsidRDefault="00B9637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项目功能</w:t>
            </w:r>
          </w:p>
        </w:tc>
      </w:tr>
      <w:tr w:rsidR="00577CAB">
        <w:trPr>
          <w:trHeight w:val="2303"/>
        </w:trPr>
        <w:tc>
          <w:tcPr>
            <w:tcW w:w="8856" w:type="dxa"/>
          </w:tcPr>
          <w:p w:rsidR="00577CAB" w:rsidRDefault="007571D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89E3F7F" wp14:editId="09F6AD27">
                  <wp:simplePos x="0" y="0"/>
                  <wp:positionH relativeFrom="margin">
                    <wp:posOffset>957757</wp:posOffset>
                  </wp:positionH>
                  <wp:positionV relativeFrom="margin">
                    <wp:posOffset>432435</wp:posOffset>
                  </wp:positionV>
                  <wp:extent cx="3416935" cy="2889250"/>
                  <wp:effectExtent l="0" t="0" r="0" b="6350"/>
                  <wp:wrapTopAndBottom/>
                  <wp:docPr id="5" name="图片 5" descr="äº®äº®åå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äº®äº®åå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935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cs="微软雅黑"/>
              </w:rPr>
              <w:t>用户登陆</w:t>
            </w:r>
          </w:p>
          <w:p w:rsidR="007571D8" w:rsidRDefault="007571D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7571D8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03F7FB" wp14:editId="294D4B93">
                  <wp:simplePos x="0" y="0"/>
                  <wp:positionH relativeFrom="column">
                    <wp:posOffset>533952</wp:posOffset>
                  </wp:positionH>
                  <wp:positionV relativeFrom="paragraph">
                    <wp:posOffset>327467</wp:posOffset>
                  </wp:positionV>
                  <wp:extent cx="4476115" cy="2233930"/>
                  <wp:effectExtent l="0" t="0" r="635" b="0"/>
                  <wp:wrapTopAndBottom/>
                  <wp:docPr id="7" name="图片 7" descr="äº®äº®åå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äº®äº®åå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115" cy="223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71D8">
              <w:rPr>
                <w:rFonts w:ascii="微软雅黑" w:eastAsia="微软雅黑" w:hAnsi="微软雅黑" w:cs="微软雅黑" w:hint="eastAsia"/>
              </w:rPr>
              <w:t>商品列表</w:t>
            </w:r>
          </w:p>
          <w:p w:rsidR="007571D8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商品详情</w:t>
            </w: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071274A6" wp14:editId="6A11C989">
                  <wp:simplePos x="0" y="0"/>
                  <wp:positionH relativeFrom="column">
                    <wp:posOffset>485444</wp:posOffset>
                  </wp:positionH>
                  <wp:positionV relativeFrom="paragraph">
                    <wp:posOffset>63169</wp:posOffset>
                  </wp:positionV>
                  <wp:extent cx="4577715" cy="2440940"/>
                  <wp:effectExtent l="0" t="0" r="0" b="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715" cy="24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cs="微软雅黑"/>
              </w:rPr>
              <w:t>查看购物车</w:t>
            </w: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E4B9BCB" wp14:editId="35A4AA2A">
                  <wp:simplePos x="0" y="0"/>
                  <wp:positionH relativeFrom="column">
                    <wp:posOffset>632929</wp:posOffset>
                  </wp:positionH>
                  <wp:positionV relativeFrom="paragraph">
                    <wp:posOffset>443009</wp:posOffset>
                  </wp:positionV>
                  <wp:extent cx="4186555" cy="2279650"/>
                  <wp:effectExtent l="0" t="0" r="4445" b="635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555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9D40C8">
              <w:rPr>
                <w:rFonts w:ascii="微软雅黑" w:eastAsia="微软雅黑" w:hAnsi="微软雅黑" w:cs="微软雅黑" w:hint="eastAsia"/>
              </w:rPr>
              <w:t>生成订单</w:t>
            </w: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3E9EEF6B" wp14:editId="7253AA3E">
                  <wp:simplePos x="0" y="0"/>
                  <wp:positionH relativeFrom="column">
                    <wp:posOffset>237159</wp:posOffset>
                  </wp:positionH>
                  <wp:positionV relativeFrom="paragraph">
                    <wp:posOffset>231913</wp:posOffset>
                  </wp:positionV>
                  <wp:extent cx="4940935" cy="2870200"/>
                  <wp:effectExtent l="0" t="0" r="0" b="635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935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3F7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查看订单</w:t>
            </w: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CBFEC97" wp14:editId="49E441DC">
                  <wp:simplePos x="0" y="0"/>
                  <wp:positionH relativeFrom="column">
                    <wp:posOffset>-46438</wp:posOffset>
                  </wp:positionH>
                  <wp:positionV relativeFrom="paragraph">
                    <wp:posOffset>226860</wp:posOffset>
                  </wp:positionV>
                  <wp:extent cx="5486400" cy="3168650"/>
                  <wp:effectExtent l="0" t="0" r="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743F7" w:rsidRDefault="008743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577CAB" w:rsidRDefault="00577CAB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577CAB" w:rsidRDefault="00577CAB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577CAB" w:rsidRDefault="000D469D">
      <w:pPr>
        <w:pBdr>
          <w:bottom w:val="single" w:sz="4" w:space="0" w:color="auto"/>
        </w:pBdr>
        <w:spacing w:before="156" w:after="156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项目二设计报告</w:t>
      </w: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设计分析</w:t>
            </w:r>
          </w:p>
        </w:tc>
      </w:tr>
      <w:tr w:rsidR="00577CAB">
        <w:trPr>
          <w:trHeight w:val="2793"/>
        </w:trPr>
        <w:tc>
          <w:tcPr>
            <w:tcW w:w="8856" w:type="dxa"/>
          </w:tcPr>
          <w:p w:rsidR="008E68E1" w:rsidRDefault="008E68E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数据库设计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  <w:p w:rsidR="00577CAB" w:rsidRDefault="00476768" w:rsidP="008E68E1">
            <w:pPr>
              <w:pStyle w:val="1"/>
              <w:spacing w:before="156" w:after="156"/>
              <w:ind w:firstLine="440"/>
            </w:pPr>
            <w:r>
              <w:t>根据管理员的登陆和注册</w:t>
            </w:r>
            <w:r>
              <w:rPr>
                <w:rFonts w:hint="eastAsia"/>
              </w:rPr>
              <w:t>，</w:t>
            </w:r>
            <w:r>
              <w:t>需要创建存储管理员的表</w:t>
            </w:r>
            <w:r w:rsidR="008E68E1">
              <w:rPr>
                <w:rFonts w:hint="eastAsia"/>
              </w:rPr>
              <w:t>。</w:t>
            </w:r>
          </w:p>
          <w:p w:rsidR="008E68E1" w:rsidRDefault="007571D8" w:rsidP="008E68E1">
            <w:pPr>
              <w:pStyle w:val="1"/>
              <w:spacing w:before="156" w:after="156"/>
              <w:ind w:firstLineChars="0" w:firstLine="0"/>
            </w:pPr>
            <w:r>
              <w:t>商品管理</w:t>
            </w:r>
            <w:r>
              <w:rPr>
                <w:rFonts w:hint="eastAsia"/>
              </w:rPr>
              <w:t>：</w:t>
            </w:r>
          </w:p>
          <w:p w:rsidR="002207D0" w:rsidRPr="007571D8" w:rsidRDefault="007571D8" w:rsidP="002207D0">
            <w:pPr>
              <w:pStyle w:val="1"/>
              <w:spacing w:before="156" w:after="156"/>
              <w:ind w:firstLine="440"/>
            </w:pPr>
            <w:r>
              <w:t>需要几个页面展示商品修改</w:t>
            </w:r>
            <w:r>
              <w:rPr>
                <w:rFonts w:hint="eastAsia"/>
              </w:rPr>
              <w:t>，</w:t>
            </w:r>
            <w:r>
              <w:t>添加</w:t>
            </w:r>
            <w:r>
              <w:rPr>
                <w:rFonts w:hint="eastAsia"/>
              </w:rPr>
              <w:t>，</w:t>
            </w:r>
            <w:r>
              <w:t>删除</w:t>
            </w:r>
            <w:r>
              <w:rPr>
                <w:rFonts w:hint="eastAsia"/>
              </w:rPr>
              <w:t>。</w:t>
            </w:r>
          </w:p>
        </w:tc>
      </w:tr>
      <w:tr w:rsidR="00B47111" w:rsidTr="00B11B11">
        <w:trPr>
          <w:trHeight w:val="7623"/>
        </w:trPr>
        <w:tc>
          <w:tcPr>
            <w:tcW w:w="8856" w:type="dxa"/>
          </w:tcPr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4831D569" wp14:editId="3AD4F3C3">
                  <wp:simplePos x="0" y="0"/>
                  <wp:positionH relativeFrom="margin">
                    <wp:posOffset>979170</wp:posOffset>
                  </wp:positionH>
                  <wp:positionV relativeFrom="margin">
                    <wp:posOffset>838891</wp:posOffset>
                  </wp:positionV>
                  <wp:extent cx="3379470" cy="2969260"/>
                  <wp:effectExtent l="0" t="0" r="0" b="254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70" cy="296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程序结构</w:t>
            </w:r>
          </w:p>
        </w:tc>
      </w:tr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程序说明</w:t>
            </w:r>
          </w:p>
        </w:tc>
      </w:tr>
      <w:tr w:rsidR="00577CAB">
        <w:trPr>
          <w:trHeight w:val="2303"/>
        </w:trPr>
        <w:tc>
          <w:tcPr>
            <w:tcW w:w="8856" w:type="dxa"/>
          </w:tcPr>
          <w:p w:rsidR="00577CAB" w:rsidRDefault="0065108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51081">
              <w:rPr>
                <w:rFonts w:ascii="微软雅黑" w:eastAsia="微软雅黑" w:hAnsi="微软雅黑" w:cs="微软雅黑"/>
              </w:rPr>
              <w:t>MerchantRegAndLogAction</w:t>
            </w:r>
            <w:r>
              <w:rPr>
                <w:rFonts w:ascii="微软雅黑" w:eastAsia="微软雅黑" w:hAnsi="微软雅黑" w:cs="微软雅黑"/>
              </w:rPr>
              <w:t>负责管理员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商户的登陆和注册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577CAB">
        <w:tc>
          <w:tcPr>
            <w:tcW w:w="8856" w:type="dxa"/>
          </w:tcPr>
          <w:p w:rsidR="00577CAB" w:rsidRDefault="00B9637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项目功能</w:t>
            </w:r>
          </w:p>
        </w:tc>
      </w:tr>
      <w:tr w:rsidR="00577CAB">
        <w:trPr>
          <w:trHeight w:val="2303"/>
        </w:trPr>
        <w:tc>
          <w:tcPr>
            <w:tcW w:w="8856" w:type="dxa"/>
          </w:tcPr>
          <w:p w:rsidR="00577CAB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1927639E" wp14:editId="17257446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2750820</wp:posOffset>
                  </wp:positionV>
                  <wp:extent cx="5486400" cy="3801110"/>
                  <wp:effectExtent l="0" t="0" r="0" b="8890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0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2EA6D09" wp14:editId="4665B04F">
                  <wp:simplePos x="0" y="0"/>
                  <wp:positionH relativeFrom="column">
                    <wp:posOffset>1066745</wp:posOffset>
                  </wp:positionH>
                  <wp:positionV relativeFrom="paragraph">
                    <wp:posOffset>453224</wp:posOffset>
                  </wp:positionV>
                  <wp:extent cx="3200000" cy="2152381"/>
                  <wp:effectExtent l="0" t="0" r="635" b="635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40C8">
              <w:rPr>
                <w:rFonts w:ascii="微软雅黑" w:eastAsia="微软雅黑" w:hAnsi="微软雅黑" w:cs="微软雅黑" w:hint="eastAsia"/>
              </w:rPr>
              <w:t>管理员登录</w:t>
            </w: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管理商品列表</w:t>
            </w: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9F439D6" wp14:editId="195B9605">
                  <wp:simplePos x="0" y="0"/>
                  <wp:positionH relativeFrom="column">
                    <wp:posOffset>-14301</wp:posOffset>
                  </wp:positionH>
                  <wp:positionV relativeFrom="paragraph">
                    <wp:posOffset>405682</wp:posOffset>
                  </wp:positionV>
                  <wp:extent cx="5486400" cy="3131820"/>
                  <wp:effectExtent l="0" t="0" r="0" b="0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A2BC35E" wp14:editId="6BF2AA1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365594</wp:posOffset>
                  </wp:positionV>
                  <wp:extent cx="5486400" cy="3199765"/>
                  <wp:effectExtent l="0" t="0" r="0" b="635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cs="微软雅黑"/>
              </w:rPr>
              <w:t>商品新增</w:t>
            </w: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6A7554E2" wp14:editId="324664EE">
                  <wp:simplePos x="0" y="0"/>
                  <wp:positionH relativeFrom="column">
                    <wp:posOffset>-30535</wp:posOffset>
                  </wp:positionH>
                  <wp:positionV relativeFrom="paragraph">
                    <wp:posOffset>461175</wp:posOffset>
                  </wp:positionV>
                  <wp:extent cx="5486400" cy="2835910"/>
                  <wp:effectExtent l="0" t="0" r="0" b="2540"/>
                  <wp:wrapTopAndBottom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cs="微软雅黑"/>
              </w:rPr>
              <w:t>商品修改</w:t>
            </w: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2A1F819" wp14:editId="5AB7BA96">
                  <wp:simplePos x="0" y="0"/>
                  <wp:positionH relativeFrom="column">
                    <wp:posOffset>-30536</wp:posOffset>
                  </wp:positionH>
                  <wp:positionV relativeFrom="paragraph">
                    <wp:posOffset>491738</wp:posOffset>
                  </wp:positionV>
                  <wp:extent cx="5486400" cy="2907030"/>
                  <wp:effectExtent l="0" t="0" r="0" b="762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0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7111">
              <w:rPr>
                <w:rFonts w:ascii="微软雅黑" w:eastAsia="微软雅黑" w:hAnsi="微软雅黑" w:cs="微软雅黑" w:hint="eastAsia"/>
              </w:rPr>
              <w:t>商品删除</w:t>
            </w: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1314F7AC" wp14:editId="266E381C">
                  <wp:simplePos x="0" y="0"/>
                  <wp:positionH relativeFrom="column">
                    <wp:posOffset>17255</wp:posOffset>
                  </wp:positionH>
                  <wp:positionV relativeFrom="paragraph">
                    <wp:posOffset>389614</wp:posOffset>
                  </wp:positionV>
                  <wp:extent cx="5486400" cy="1729105"/>
                  <wp:effectExtent l="0" t="0" r="0" b="4445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DE061CE" wp14:editId="7414E3D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586022</wp:posOffset>
                  </wp:positionV>
                  <wp:extent cx="5486400" cy="3072130"/>
                  <wp:effectExtent l="0" t="0" r="0" b="0"/>
                  <wp:wrapTopAndBottom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7111">
              <w:rPr>
                <w:rFonts w:ascii="微软雅黑" w:eastAsia="微软雅黑" w:hAnsi="微软雅黑" w:cs="微软雅黑" w:hint="eastAsia"/>
              </w:rPr>
              <w:t>订单列表查询功能</w:t>
            </w: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B47111" w:rsidRDefault="00B4711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9D40C8" w:rsidRDefault="009D40C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577CAB" w:rsidRDefault="00577CAB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577CAB" w:rsidRPr="00274E6D" w:rsidRDefault="00577CAB" w:rsidP="00274E6D">
      <w:pPr>
        <w:spacing w:before="156" w:after="156"/>
        <w:ind w:right="480"/>
      </w:pPr>
    </w:p>
    <w:sectPr w:rsidR="00577CAB" w:rsidRPr="00274E6D">
      <w:headerReference w:type="first" r:id="rId31"/>
      <w:footerReference w:type="first" r:id="rId32"/>
      <w:pgSz w:w="12240" w:h="15840"/>
      <w:pgMar w:top="1440" w:right="1800" w:bottom="1440" w:left="1800" w:header="720" w:footer="72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CC" w:rsidRDefault="00562CCC" w:rsidP="00DA1022">
      <w:pPr>
        <w:spacing w:before="120" w:after="120"/>
      </w:pPr>
      <w:r>
        <w:separator/>
      </w:r>
    </w:p>
  </w:endnote>
  <w:endnote w:type="continuationSeparator" w:id="0">
    <w:p w:rsidR="00562CCC" w:rsidRDefault="00562CCC" w:rsidP="00DA1022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0D469D">
    <w:pPr>
      <w:pStyle w:val="a4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BBEEA3" wp14:editId="15BE893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7CAB" w:rsidRDefault="000D469D" w:rsidP="00DA1022">
                          <w:pPr>
                            <w:pStyle w:val="a4"/>
                            <w:spacing w:before="120" w:after="12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7729E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BEEA3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uCBAMAAMwGAAAOAAAAZHJzL2Uyb0RvYy54bWysVc1uEzEQviPxDpbv291Ntu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Dof64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577CAB" w:rsidRDefault="000D469D" w:rsidP="00DA1022">
                    <w:pPr>
                      <w:pStyle w:val="a4"/>
                      <w:spacing w:before="120" w:after="12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7729E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0D469D">
    <w:pPr>
      <w:pStyle w:val="a4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A26D40" wp14:editId="7746168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7CAB" w:rsidRDefault="000D469D" w:rsidP="00DA1022">
                          <w:pPr>
                            <w:pStyle w:val="a4"/>
                            <w:spacing w:before="120" w:after="12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7729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26D4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OHAPyE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577CAB" w:rsidRDefault="000D469D" w:rsidP="00DA1022">
                    <w:pPr>
                      <w:pStyle w:val="a4"/>
                      <w:spacing w:before="120" w:after="12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7729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0D469D">
    <w:pPr>
      <w:pStyle w:val="a4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7CAB" w:rsidRDefault="000D469D" w:rsidP="00DA1022">
                          <w:pPr>
                            <w:pStyle w:val="a4"/>
                            <w:spacing w:before="120" w:after="12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7729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DzP8AE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577CAB" w:rsidRDefault="000D469D" w:rsidP="00DA1022">
                    <w:pPr>
                      <w:pStyle w:val="a4"/>
                      <w:spacing w:before="120" w:after="12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7729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CC" w:rsidRDefault="00562CCC" w:rsidP="00DA1022">
      <w:pPr>
        <w:spacing w:before="120" w:after="120"/>
      </w:pPr>
      <w:r>
        <w:separator/>
      </w:r>
    </w:p>
  </w:footnote>
  <w:footnote w:type="continuationSeparator" w:id="0">
    <w:p w:rsidR="00562CCC" w:rsidRDefault="00562CCC" w:rsidP="00DA1022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 w:rsidP="00FA643C">
    <w:pPr>
      <w:pBdr>
        <w:bottom w:val="single" w:sz="4" w:space="0" w:color="auto"/>
      </w:pBdr>
      <w:spacing w:before="120" w:after="120"/>
      <w:rPr>
        <w:rFonts w:ascii="楷体" w:eastAsia="楷体" w:hAnsi="楷体" w:cs="楷体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>
    <w:pPr>
      <w:pStyle w:val="a5"/>
      <w:pBdr>
        <w:bottom w:val="none" w:sz="0" w:space="1" w:color="auto"/>
      </w:pBdr>
      <w:spacing w:before="120" w:after="120"/>
      <w:rPr>
        <w:rFonts w:ascii="楷体" w:eastAsia="楷体" w:hAnsi="楷体" w:cs="楷体"/>
        <w:sz w:val="22"/>
        <w:szCs w:val="2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 w:rsidP="00FA643C">
    <w:pPr>
      <w:pStyle w:val="a5"/>
      <w:pBdr>
        <w:bottom w:val="single" w:sz="4" w:space="1" w:color="auto"/>
      </w:pBdr>
      <w:spacing w:before="120" w:after="120"/>
      <w:jc w:val="both"/>
      <w:rPr>
        <w:rFonts w:ascii="楷体" w:eastAsia="楷体" w:hAnsi="楷体" w:cs="楷体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45A6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1407F"/>
    <w:rsid w:val="000616DB"/>
    <w:rsid w:val="000A1F5E"/>
    <w:rsid w:val="000D469D"/>
    <w:rsid w:val="00171E68"/>
    <w:rsid w:val="001F379E"/>
    <w:rsid w:val="002207D0"/>
    <w:rsid w:val="00274E6D"/>
    <w:rsid w:val="002B3916"/>
    <w:rsid w:val="00322280"/>
    <w:rsid w:val="00374441"/>
    <w:rsid w:val="0037729E"/>
    <w:rsid w:val="00390686"/>
    <w:rsid w:val="00390B0D"/>
    <w:rsid w:val="00466E0A"/>
    <w:rsid w:val="00476768"/>
    <w:rsid w:val="00511FD0"/>
    <w:rsid w:val="005556CE"/>
    <w:rsid w:val="00562CCC"/>
    <w:rsid w:val="00577CAB"/>
    <w:rsid w:val="00582BC3"/>
    <w:rsid w:val="005C0EE7"/>
    <w:rsid w:val="00651081"/>
    <w:rsid w:val="0068212C"/>
    <w:rsid w:val="006A10A0"/>
    <w:rsid w:val="006A64EF"/>
    <w:rsid w:val="006C6E93"/>
    <w:rsid w:val="007370CF"/>
    <w:rsid w:val="007571D8"/>
    <w:rsid w:val="007F217F"/>
    <w:rsid w:val="008743F7"/>
    <w:rsid w:val="008E68E1"/>
    <w:rsid w:val="009A6A50"/>
    <w:rsid w:val="009D40C8"/>
    <w:rsid w:val="00AC2619"/>
    <w:rsid w:val="00B47111"/>
    <w:rsid w:val="00B9637D"/>
    <w:rsid w:val="00BB3594"/>
    <w:rsid w:val="00C3228D"/>
    <w:rsid w:val="00C550F5"/>
    <w:rsid w:val="00D566D2"/>
    <w:rsid w:val="00D66001"/>
    <w:rsid w:val="00DA1022"/>
    <w:rsid w:val="00EB6E89"/>
    <w:rsid w:val="00F633CD"/>
    <w:rsid w:val="00FA643C"/>
    <w:rsid w:val="03BE1050"/>
    <w:rsid w:val="06AA2E58"/>
    <w:rsid w:val="0DF703C0"/>
    <w:rsid w:val="0F1728B9"/>
    <w:rsid w:val="117F2A4E"/>
    <w:rsid w:val="12897731"/>
    <w:rsid w:val="128C481A"/>
    <w:rsid w:val="19B15618"/>
    <w:rsid w:val="1F361E4B"/>
    <w:rsid w:val="31515433"/>
    <w:rsid w:val="33421DE7"/>
    <w:rsid w:val="3D7E6152"/>
    <w:rsid w:val="3E17065B"/>
    <w:rsid w:val="42982EDA"/>
    <w:rsid w:val="470B431C"/>
    <w:rsid w:val="5B5D7092"/>
    <w:rsid w:val="5F11407F"/>
    <w:rsid w:val="6ECE72CC"/>
    <w:rsid w:val="7CE6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63D9BA-6F01-4139-B220-18E4E727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样式1"/>
    <w:basedOn w:val="a3"/>
    <w:qFormat/>
    <w:rsid w:val="00AC2619"/>
    <w:pPr>
      <w:spacing w:before="50" w:after="50" w:line="400" w:lineRule="exact"/>
      <w:ind w:firstLineChars="200" w:firstLine="200"/>
      <w:jc w:val="both"/>
    </w:pPr>
    <w:rPr>
      <w:rFonts w:ascii="宋体" w:hAnsi="宋体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3226\AppData\Roaming\Kingsoft\wps\addons\pool\win-i386\knewfileruby_1.0.0.10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968F0-3EB8-4B20-8E98-46C991A2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TotalTime>31</TotalTime>
  <Pages>13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Tiramisu</dc:creator>
  <cp:lastModifiedBy>yaosiyuan</cp:lastModifiedBy>
  <cp:revision>7</cp:revision>
  <dcterms:created xsi:type="dcterms:W3CDTF">2019-05-13T08:56:00Z</dcterms:created>
  <dcterms:modified xsi:type="dcterms:W3CDTF">2019-05-13T09:28:00Z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